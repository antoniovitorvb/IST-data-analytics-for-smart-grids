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360" w:before="240" w:after="120"/>
        <w:rPr>
          <w:rFonts w:ascii="Rock Salt" w:hAnsi="Rock Salt"/>
          <w:color w:val="E83F38"/>
          <w:sz w:val="32"/>
          <w:szCs w:val="32"/>
        </w:rPr>
      </w:pPr>
      <w:r>
        <w:rPr>
          <w:rFonts w:ascii="Stolzl Bold" w:hAnsi="Stolzl Bold"/>
          <w:color w:val="E83F38"/>
          <w:sz w:val="32"/>
          <w:szCs w:val="32"/>
        </w:rPr>
        <w:t>LAB 4</w:t>
      </w:r>
      <w:r>
        <w:rPr>
          <w:rFonts w:eastAsia="Noto Sans CJK SC" w:cs="Lohit Devanagari" w:ascii="Stolzl Bold" w:hAnsi="Stolzl Bold"/>
          <w:b w:val="false"/>
          <w:bCs/>
          <w:color w:val="E83F38"/>
          <w:sz w:val="32"/>
          <w:szCs w:val="32"/>
          <w:shd w:fill="auto" w:val="clear"/>
        </w:rPr>
        <w:t xml:space="preserve"> – </w:t>
      </w:r>
      <w:r>
        <w:rPr>
          <w:rFonts w:eastAsia="Noto Sans CJK SC" w:cs="Lohit Devanagari" w:ascii="Stolzl Bold" w:hAnsi="Stolzl Bold"/>
          <w:b w:val="false"/>
          <w:bCs/>
          <w:color w:val="E83F38"/>
          <w:sz w:val="32"/>
          <w:szCs w:val="32"/>
          <w:shd w:fill="auto" w:val="clear"/>
        </w:rPr>
        <w:t>Regression Over Autoregressive Forecast</w:t>
      </w:r>
    </w:p>
    <w:p>
      <w:pPr>
        <w:pStyle w:val="Heading2"/>
        <w:bidi w:val="0"/>
        <w:rPr/>
      </w:pPr>
      <w:r>
        <w:rPr/>
        <w:t>Problem Formulation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Enviar .ipynb para o chat avaliar, informar sobre o assunto e pedir primeiro para formular um índice com no m+aximo 6 páginas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Com base no .ipynb criar um parágrafo de Problem Formulation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Heading2"/>
        <w:bidi w:val="0"/>
        <w:rPr/>
      </w:pPr>
      <w:r>
        <w:rPr/>
        <w:t>Methodology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Relacionar ao longo do código quais fórmulas foram aplicadas.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Heading2"/>
        <w:bidi w:val="0"/>
        <w:rPr/>
      </w:pPr>
      <w:r>
        <w:rPr/>
        <w:t>Results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Ordinary Least Squares Regression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Why is it limited in the case?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Durbin-watson statistics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what is it for and why or where should we use it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Cochrane-Orcutt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What is this algorithm about and the contributions to the OLS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Autocorrelation Method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Comparison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 xml:space="preserve">1 - OLS 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2 - Cochrane Orcutt (CO)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 xml:space="preserve">3 - Autorregration AR(1) 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4 - Autorregration with Loads AR(1)+Load Sum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>- Other Methods (challenge)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Show the alternative models chosen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ab/>
        <w:t>Show the interference prediction variables have in the precision of these new models</w:t>
      </w:r>
    </w:p>
    <w:p>
      <w:pPr>
        <w:pStyle w:val="Heading2"/>
        <w:bidi w:val="0"/>
        <w:rPr/>
      </w:pPr>
      <w:r>
        <w:rPr/>
        <w:t>Final notes</w:t>
      </w:r>
    </w:p>
    <w:p>
      <w:pPr>
        <w:pStyle w:val="Normal"/>
        <w:bidi w:val="0"/>
        <w:spacing w:lineRule="auto" w:line="360"/>
        <w:rPr>
          <w:rFonts w:ascii="Stolzl Book" w:hAnsi="Stolzl Book"/>
          <w:color w:val="202444"/>
        </w:rPr>
      </w:pPr>
      <w:r>
        <w:rPr>
          <w:rFonts w:ascii="Stolzl Book" w:hAnsi="Stolzl Book"/>
          <w:color w:val="202444"/>
        </w:rPr>
        <w:t xml:space="preserve">- </w:t>
      </w:r>
      <w:r>
        <w:rPr>
          <w:rFonts w:ascii="Stolzl Book" w:hAnsi="Stolzl Book"/>
          <w:color w:val="202444"/>
        </w:rPr>
        <w:t>Typical conclusion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olzl Book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Rock Salt">
    <w:charset w:val="01"/>
    <w:family w:val="auto"/>
    <w:pitch w:val="variable"/>
  </w:font>
  <w:font w:name="Stolzl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Stolzl Book" w:hAnsi="Stolzl Book" w:eastAsia="Noto Serif CJK SC" w:cs="Lohit Devanagari"/>
      <w:color w:val="202444"/>
      <w:kern w:val="2"/>
      <w:sz w:val="24"/>
      <w:szCs w:val="24"/>
      <w:lang w:val="pt-PT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tabs>
        <w:tab w:val="clear" w:pos="709"/>
      </w:tabs>
      <w:jc w:val="center"/>
    </w:pPr>
    <w:rPr>
      <w:rFonts w:ascii="Rock Salt" w:hAnsi="Rock Salt"/>
      <w:b w:val="false"/>
      <w:bCs/>
      <w:color w:val="E83F38"/>
      <w:sz w:val="32"/>
      <w:szCs w:val="56"/>
      <w:shd w:fill="auto" w:val="clear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CD-template</Template>
  <TotalTime>15</TotalTime>
  <Application>LibreOffice/7.3.7.2$Linux_X86_64 LibreOffice_project/30$Build-2</Application>
  <AppVersion>15.0000</AppVersion>
  <Pages>2</Pages>
  <Words>145</Words>
  <Characters>742</Characters>
  <CharactersWithSpaces>875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2024-03-21T22:00:34Z</dcterms:created>
  <dc:creator/>
  <dc:description/>
  <dc:language>pt-PT</dc:language>
  <cp:lastModifiedBy/>
  <dcterms:modified xsi:type="dcterms:W3CDTF">2024-03-21T22:36:26Z</dcterms:modified>
  <cp:revision>4</cp:revision>
  <dc:subject/>
  <dc:title>CD-template</dc:title>
</cp:coreProperties>
</file>